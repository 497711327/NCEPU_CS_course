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440" w:rsidRDefault="00CE7440">
      <w:r>
        <w:rPr>
          <w:rFonts w:hint="eastAsia"/>
        </w:rPr>
        <w:t>习题答案：</w:t>
      </w:r>
    </w:p>
    <w:p w:rsidR="00CE7440" w:rsidRDefault="00CE7440" w:rsidP="008C78F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错，对，错，对，错，对，对</w:t>
      </w:r>
    </w:p>
    <w:p w:rsidR="00CE7440" w:rsidRDefault="00CE7440" w:rsidP="0064154B">
      <w:pPr>
        <w:pStyle w:val="ListParagraph"/>
        <w:numPr>
          <w:ilvl w:val="0"/>
          <w:numId w:val="1"/>
        </w:numPr>
        <w:ind w:firstLineChars="0"/>
      </w:pPr>
      <w:r>
        <w:t xml:space="preserve">1-9) </w:t>
      </w:r>
      <w:r>
        <w:rPr>
          <w:rFonts w:hint="eastAsia"/>
        </w:rPr>
        <w:t>地址</w:t>
      </w:r>
      <w:r>
        <w:t>,  &amp;, *;  0</w:t>
      </w:r>
      <w:r>
        <w:rPr>
          <w:rFonts w:hint="eastAsia"/>
        </w:rPr>
        <w:t>和</w:t>
      </w:r>
      <w:r>
        <w:t>NULL;  void; 5,19,10,16;  ‘\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>
          <w:t>0’</w:t>
        </w:r>
      </w:smartTag>
      <w:r>
        <w:t>,s;  s+n-1,p1&lt;p2,p2--; ‘\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>
          <w:t>0’</w:t>
        </w:r>
      </w:smartTag>
      <w:r>
        <w:t xml:space="preserve">,n++; </w:t>
      </w:r>
    </w:p>
    <w:p w:rsidR="00CE7440" w:rsidRDefault="00CE7440" w:rsidP="0064154B">
      <w:r>
        <w:t>10-15) s[i]&lt;0 || s[i]&gt;9, ‘\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>
          <w:t>0’</w:t>
        </w:r>
      </w:smartTag>
      <w:r>
        <w:t>;  ch=f;  s=24; s=xbcdBCD;  PEOPLEpeople and computer; 80,-20</w:t>
      </w:r>
    </w:p>
    <w:p w:rsidR="00CE7440" w:rsidRDefault="00CE7440" w:rsidP="00AE336F">
      <w:pPr>
        <w:pStyle w:val="ListParagraph"/>
        <w:numPr>
          <w:ilvl w:val="0"/>
          <w:numId w:val="1"/>
        </w:numPr>
        <w:ind w:firstLineChars="0"/>
      </w:pPr>
      <w:r>
        <w:t>ACADBBDDADDDBBCBBCAB</w:t>
      </w:r>
    </w:p>
    <w:p w:rsidR="00CE7440" w:rsidRDefault="00CE7440" w:rsidP="00AE336F">
      <w:pPr>
        <w:pStyle w:val="ListParagraph"/>
        <w:ind w:left="420" w:firstLineChars="0" w:firstLine="0"/>
      </w:pPr>
    </w:p>
    <w:p w:rsidR="00CE7440" w:rsidRDefault="00CE7440" w:rsidP="00026A30">
      <w:pPr>
        <w:pStyle w:val="ListParagraph"/>
        <w:ind w:firstLineChars="0" w:firstLine="0"/>
      </w:pPr>
      <w:r>
        <w:rPr>
          <w:rFonts w:hint="eastAsia"/>
        </w:rPr>
        <w:t>注：二（</w:t>
      </w:r>
      <w:r>
        <w:t>13</w:t>
      </w:r>
      <w:r>
        <w:rPr>
          <w:rFonts w:hint="eastAsia"/>
        </w:rPr>
        <w:t>）在程序头应该增加：</w:t>
      </w:r>
      <w:r>
        <w:t>#include &lt;string.h&gt;</w:t>
      </w:r>
    </w:p>
    <w:p w:rsidR="00CE7440" w:rsidRDefault="00CE7440" w:rsidP="00AE336F">
      <w:pPr>
        <w:pStyle w:val="ListParagraph"/>
        <w:ind w:left="420" w:firstLineChars="0" w:firstLine="0"/>
      </w:pPr>
      <w:r>
        <w:rPr>
          <w:rFonts w:hint="eastAsia"/>
        </w:rPr>
        <w:t>三（</w:t>
      </w:r>
      <w:r>
        <w:t>5</w:t>
      </w:r>
      <w:r>
        <w:rPr>
          <w:rFonts w:hint="eastAsia"/>
        </w:rPr>
        <w:t>）最后一句应为</w:t>
      </w:r>
      <w:r>
        <w:t xml:space="preserve"> for (i=0;*s++;i++);</w:t>
      </w:r>
    </w:p>
    <w:sectPr w:rsidR="00CE7440" w:rsidSect="00033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440" w:rsidRDefault="00CE7440" w:rsidP="0064154B">
      <w:r>
        <w:separator/>
      </w:r>
    </w:p>
  </w:endnote>
  <w:endnote w:type="continuationSeparator" w:id="0">
    <w:p w:rsidR="00CE7440" w:rsidRDefault="00CE7440" w:rsidP="006415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440" w:rsidRDefault="00CE7440" w:rsidP="0064154B">
      <w:r>
        <w:separator/>
      </w:r>
    </w:p>
  </w:footnote>
  <w:footnote w:type="continuationSeparator" w:id="0">
    <w:p w:rsidR="00CE7440" w:rsidRDefault="00CE7440" w:rsidP="006415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0411D"/>
    <w:multiLevelType w:val="hybridMultilevel"/>
    <w:tmpl w:val="36F4BA40"/>
    <w:lvl w:ilvl="0" w:tplc="8EC8127A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78F4"/>
    <w:rsid w:val="00026A30"/>
    <w:rsid w:val="00033F40"/>
    <w:rsid w:val="00480B0B"/>
    <w:rsid w:val="0064154B"/>
    <w:rsid w:val="006E485E"/>
    <w:rsid w:val="008C78F4"/>
    <w:rsid w:val="00AE336F"/>
    <w:rsid w:val="00BA0B94"/>
    <w:rsid w:val="00CE7440"/>
    <w:rsid w:val="00E00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40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C78F4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rsid w:val="00641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4154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41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4154B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1</Pages>
  <Words>42</Words>
  <Characters>241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</dc:creator>
  <cp:keywords/>
  <dc:description/>
  <cp:lastModifiedBy>User</cp:lastModifiedBy>
  <cp:revision>3</cp:revision>
  <dcterms:created xsi:type="dcterms:W3CDTF">2009-10-17T02:29:00Z</dcterms:created>
  <dcterms:modified xsi:type="dcterms:W3CDTF">2010-11-29T16:09:00Z</dcterms:modified>
</cp:coreProperties>
</file>